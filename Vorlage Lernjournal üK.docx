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02E7" w14:textId="77777777" w:rsidR="009A1B2C" w:rsidRDefault="00BC4CD0" w:rsidP="009A1B2C">
      <w:pPr>
        <w:pStyle w:val="berschrift1"/>
        <w:ind w:left="360" w:hanging="360"/>
      </w:pPr>
      <w:bookmarkStart w:id="0" w:name="_Toc373508064"/>
      <w:proofErr w:type="spellStart"/>
      <w:r>
        <w:t>üK</w:t>
      </w:r>
      <w:proofErr w:type="spellEnd"/>
      <w:r>
        <w:t>-Lernjournal</w:t>
      </w:r>
      <w:bookmarkEnd w:id="0"/>
    </w:p>
    <w:p w14:paraId="045E53DA" w14:textId="77777777" w:rsidR="0061393C" w:rsidRPr="0061393C" w:rsidRDefault="0061393C" w:rsidP="0061393C"/>
    <w:tbl>
      <w:tblPr>
        <w:tblStyle w:val="TabellemithellemGitternetz1"/>
        <w:tblW w:w="9180" w:type="dxa"/>
        <w:tblLook w:val="04A0" w:firstRow="1" w:lastRow="0" w:firstColumn="1" w:lastColumn="0" w:noHBand="0" w:noVBand="1"/>
      </w:tblPr>
      <w:tblGrid>
        <w:gridCol w:w="2547"/>
        <w:gridCol w:w="2806"/>
        <w:gridCol w:w="1421"/>
        <w:gridCol w:w="2406"/>
      </w:tblGrid>
      <w:tr w:rsidR="00BC4CD0" w14:paraId="56F9246E" w14:textId="77777777" w:rsidTr="00062CE8">
        <w:tc>
          <w:tcPr>
            <w:tcW w:w="2547" w:type="dxa"/>
          </w:tcPr>
          <w:p w14:paraId="31C39675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Modulnummer und Titel</w:t>
            </w:r>
          </w:p>
        </w:tc>
        <w:tc>
          <w:tcPr>
            <w:tcW w:w="6633" w:type="dxa"/>
            <w:gridSpan w:val="3"/>
          </w:tcPr>
          <w:p w14:paraId="376FCC30" w14:textId="63A141E9" w:rsidR="00BC4CD0" w:rsidRDefault="00BC7067" w:rsidP="00BC4CD0">
            <w:r>
              <w:t xml:space="preserve">294 </w:t>
            </w:r>
            <w:proofErr w:type="spellStart"/>
            <w:r>
              <w:t>frontend</w:t>
            </w:r>
            <w:proofErr w:type="spellEnd"/>
          </w:p>
        </w:tc>
      </w:tr>
      <w:tr w:rsidR="00BC4CD0" w14:paraId="54F1874A" w14:textId="77777777" w:rsidTr="00062CE8">
        <w:tc>
          <w:tcPr>
            <w:tcW w:w="2547" w:type="dxa"/>
          </w:tcPr>
          <w:p w14:paraId="2EF76561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Kursdaten</w:t>
            </w:r>
          </w:p>
        </w:tc>
        <w:tc>
          <w:tcPr>
            <w:tcW w:w="2806" w:type="dxa"/>
          </w:tcPr>
          <w:p w14:paraId="63F916C6" w14:textId="161D1CAA" w:rsidR="00BC4CD0" w:rsidRDefault="00BC7067" w:rsidP="00BC4CD0">
            <w:r>
              <w:t>3.17-21.2023</w:t>
            </w:r>
          </w:p>
        </w:tc>
        <w:tc>
          <w:tcPr>
            <w:tcW w:w="1421" w:type="dxa"/>
          </w:tcPr>
          <w:p w14:paraId="65EB9048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Kursort</w:t>
            </w:r>
          </w:p>
        </w:tc>
        <w:tc>
          <w:tcPr>
            <w:tcW w:w="2406" w:type="dxa"/>
          </w:tcPr>
          <w:p w14:paraId="190AF8A5" w14:textId="40D2578D" w:rsidR="00BC4CD0" w:rsidRDefault="00BC7067" w:rsidP="00BC4CD0">
            <w:r>
              <w:t xml:space="preserve">BBC </w:t>
            </w:r>
          </w:p>
        </w:tc>
      </w:tr>
      <w:tr w:rsidR="00BC4CD0" w14:paraId="4AA595B9" w14:textId="77777777" w:rsidTr="00062CE8">
        <w:tc>
          <w:tcPr>
            <w:tcW w:w="2547" w:type="dxa"/>
          </w:tcPr>
          <w:p w14:paraId="50E0084F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Vorname und Name</w:t>
            </w:r>
          </w:p>
        </w:tc>
        <w:tc>
          <w:tcPr>
            <w:tcW w:w="2806" w:type="dxa"/>
          </w:tcPr>
          <w:p w14:paraId="3DABA427" w14:textId="30925CC4" w:rsidR="00BC4CD0" w:rsidRDefault="00BC7067" w:rsidP="00BC4CD0">
            <w:r>
              <w:t>Gregory Reiter</w:t>
            </w:r>
          </w:p>
        </w:tc>
        <w:tc>
          <w:tcPr>
            <w:tcW w:w="1421" w:type="dxa"/>
          </w:tcPr>
          <w:p w14:paraId="7CC543C1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Lehrbetrieb</w:t>
            </w:r>
          </w:p>
        </w:tc>
        <w:tc>
          <w:tcPr>
            <w:tcW w:w="2406" w:type="dxa"/>
          </w:tcPr>
          <w:p w14:paraId="36C55047" w14:textId="55E039FA" w:rsidR="00BC4CD0" w:rsidRDefault="00BC7067" w:rsidP="00BC4CD0">
            <w:r>
              <w:t xml:space="preserve">BWD </w:t>
            </w:r>
            <w:proofErr w:type="spellStart"/>
            <w:r>
              <w:t>bern</w:t>
            </w:r>
            <w:proofErr w:type="spellEnd"/>
          </w:p>
        </w:tc>
      </w:tr>
    </w:tbl>
    <w:p w14:paraId="4D6DC38E" w14:textId="77777777" w:rsidR="0061393C" w:rsidRDefault="0061393C" w:rsidP="0061393C"/>
    <w:p w14:paraId="06F40744" w14:textId="513CA0D7" w:rsidR="009A1B2C" w:rsidRDefault="0061393C" w:rsidP="0061393C">
      <w:pPr>
        <w:pStyle w:val="berschrift2"/>
      </w:pPr>
      <w:r>
        <w:t>1.</w:t>
      </w:r>
      <w:r w:rsidR="009A1B2C" w:rsidRPr="008F6D25">
        <w:t xml:space="preserve"> Tag: </w:t>
      </w:r>
      <w:r w:rsidR="00BC7067">
        <w:t>17.04.2023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1393C" w14:paraId="7DE345E0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5AC765A9" w14:textId="77777777" w:rsidR="0061393C" w:rsidRDefault="0061393C" w:rsidP="0061393C">
            <w:pPr>
              <w:pStyle w:val="berschrift3"/>
              <w:outlineLvl w:val="2"/>
            </w:pPr>
            <w:r>
              <w:t>Tätigkeiten</w:t>
            </w:r>
          </w:p>
          <w:p w14:paraId="2E93F9CF" w14:textId="77777777" w:rsidR="0061393C" w:rsidRPr="00607D82" w:rsidRDefault="0061393C" w:rsidP="00607D82">
            <w:r w:rsidRPr="00607D82">
              <w:t>Beschreibe hier die Aufgaben</w:t>
            </w:r>
            <w:r w:rsidR="000E2121" w:rsidRPr="00607D82">
              <w:t>,</w:t>
            </w:r>
            <w:r w:rsidRPr="00607D82">
              <w:t xml:space="preserve"> die du heute ausgeführt hast</w:t>
            </w:r>
            <w:r w:rsidR="000E2121" w:rsidRPr="00607D82">
              <w:t>,</w:t>
            </w:r>
            <w:r w:rsidRPr="00607D82">
              <w:t xml:space="preserve"> und gib an, wie lange du dich damit beschäftigt hast.</w:t>
            </w:r>
          </w:p>
        </w:tc>
      </w:tr>
      <w:tr w:rsidR="0061393C" w14:paraId="74CF5765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8DC0" w14:textId="4C42FF7E" w:rsidR="0061393C" w:rsidRDefault="00BC7067" w:rsidP="0061393C"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componets</w:t>
            </w:r>
            <w:proofErr w:type="spellEnd"/>
            <w:r>
              <w:t xml:space="preserve"> anschauen</w:t>
            </w:r>
          </w:p>
          <w:p w14:paraId="41505ACB" w14:textId="233F11A5" w:rsidR="00BC7067" w:rsidRDefault="00BC7067" w:rsidP="0061393C">
            <w:r>
              <w:t xml:space="preserve">Installation von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wsl</w:t>
            </w:r>
            <w:proofErr w:type="spellEnd"/>
            <w:r>
              <w:t xml:space="preserve">, </w:t>
            </w:r>
            <w:proofErr w:type="spellStart"/>
            <w:r>
              <w:t>npm</w:t>
            </w:r>
            <w:proofErr w:type="spellEnd"/>
          </w:p>
          <w:p w14:paraId="4594AEB9" w14:textId="0F53D448" w:rsidR="00BC7067" w:rsidRDefault="00BC7067" w:rsidP="0061393C">
            <w:r>
              <w:t xml:space="preserve">Next </w:t>
            </w:r>
            <w:proofErr w:type="spellStart"/>
            <w:r>
              <w:t>js</w:t>
            </w:r>
            <w:proofErr w:type="spellEnd"/>
            <w:r>
              <w:t xml:space="preserve"> </w:t>
            </w:r>
          </w:p>
          <w:p w14:paraId="7DD6BD76" w14:textId="77777777" w:rsidR="0061393C" w:rsidRDefault="0061393C" w:rsidP="0061393C"/>
          <w:p w14:paraId="322F5958" w14:textId="77777777" w:rsidR="004640E7" w:rsidRDefault="004640E7" w:rsidP="0061393C"/>
          <w:p w14:paraId="5D835A03" w14:textId="77777777" w:rsidR="004640E7" w:rsidRDefault="004640E7" w:rsidP="0061393C"/>
          <w:p w14:paraId="13210527" w14:textId="77777777" w:rsidR="0061393C" w:rsidRDefault="0061393C" w:rsidP="0061393C"/>
        </w:tc>
      </w:tr>
      <w:tr w:rsidR="0061393C" w14:paraId="54E42714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5158C0AA" w14:textId="77777777" w:rsidR="0061393C" w:rsidRDefault="0061393C" w:rsidP="0061393C"/>
        </w:tc>
      </w:tr>
      <w:tr w:rsidR="0061393C" w14:paraId="5A8D9A4E" w14:textId="77777777" w:rsidTr="000B2B04">
        <w:tc>
          <w:tcPr>
            <w:tcW w:w="9209" w:type="dxa"/>
            <w:tcBorders>
              <w:bottom w:val="single" w:sz="4" w:space="0" w:color="auto"/>
            </w:tcBorders>
          </w:tcPr>
          <w:p w14:paraId="4FBC04A1" w14:textId="77777777" w:rsidR="0061393C" w:rsidRDefault="0061393C" w:rsidP="0061393C">
            <w:pPr>
              <w:pStyle w:val="berschrift3"/>
              <w:outlineLvl w:val="2"/>
            </w:pPr>
            <w:r>
              <w:t>Gelerntes</w:t>
            </w:r>
          </w:p>
          <w:p w14:paraId="7B0A7092" w14:textId="77777777" w:rsidR="0061393C" w:rsidRDefault="0061393C" w:rsidP="0061393C">
            <w:r w:rsidRPr="0061393C">
              <w:t>Welche Themen waren heute neu für dich und was hast du gelernt?</w:t>
            </w:r>
          </w:p>
        </w:tc>
      </w:tr>
      <w:tr w:rsidR="0061393C" w:rsidRPr="00BC7067" w14:paraId="13AD69FE" w14:textId="77777777" w:rsidTr="000B2B04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98D" w14:textId="75744FE9" w:rsidR="0061393C" w:rsidRPr="00BC7067" w:rsidRDefault="00BC7067" w:rsidP="0061393C">
            <w:proofErr w:type="spellStart"/>
            <w:r w:rsidRPr="00BC7067">
              <w:t>Lazout</w:t>
            </w:r>
            <w:proofErr w:type="spellEnd"/>
            <w:r w:rsidRPr="00BC7067">
              <w:t xml:space="preserve"> von </w:t>
            </w:r>
            <w:proofErr w:type="spellStart"/>
            <w:r w:rsidRPr="00BC7067">
              <w:t>next</w:t>
            </w:r>
            <w:proofErr w:type="spellEnd"/>
            <w:r w:rsidRPr="00BC7067">
              <w:t xml:space="preserve"> </w:t>
            </w:r>
            <w:proofErr w:type="spellStart"/>
            <w:r w:rsidRPr="00BC7067">
              <w:t>js</w:t>
            </w:r>
            <w:proofErr w:type="spellEnd"/>
            <w:r w:rsidRPr="00BC7067">
              <w:t xml:space="preserve"> und w</w:t>
            </w:r>
            <w:r>
              <w:t>ie es geht</w:t>
            </w:r>
          </w:p>
          <w:p w14:paraId="0AB18182" w14:textId="77777777" w:rsidR="00BC7067" w:rsidRPr="00BC7067" w:rsidRDefault="00BC7067" w:rsidP="0061393C"/>
          <w:p w14:paraId="25C06953" w14:textId="77777777" w:rsidR="0061393C" w:rsidRPr="00BC7067" w:rsidRDefault="0061393C" w:rsidP="0061393C"/>
          <w:p w14:paraId="61956A58" w14:textId="77777777" w:rsidR="0061393C" w:rsidRPr="00BC7067" w:rsidRDefault="0061393C" w:rsidP="0061393C"/>
          <w:p w14:paraId="3C1D9FF7" w14:textId="77777777" w:rsidR="004640E7" w:rsidRPr="00BC7067" w:rsidRDefault="004640E7" w:rsidP="0061393C"/>
          <w:p w14:paraId="578E9315" w14:textId="77777777" w:rsidR="0061393C" w:rsidRPr="00BC7067" w:rsidRDefault="0061393C" w:rsidP="0061393C"/>
        </w:tc>
      </w:tr>
    </w:tbl>
    <w:p w14:paraId="7EC7F52F" w14:textId="77777777" w:rsidR="0061393C" w:rsidRPr="00BC7067" w:rsidRDefault="0061393C" w:rsidP="0061393C"/>
    <w:p w14:paraId="581609F4" w14:textId="1DF3402F" w:rsidR="000B2B04" w:rsidRDefault="000B2B04" w:rsidP="000B2B04">
      <w:pPr>
        <w:pStyle w:val="berschrift2"/>
      </w:pPr>
      <w:r>
        <w:t>2.</w:t>
      </w:r>
      <w:r w:rsidRPr="008F6D25">
        <w:t xml:space="preserve"> Tag: </w:t>
      </w:r>
      <w:r w:rsidR="00BC7067">
        <w:t>18.04.2023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547A3AB3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6088B579" w14:textId="77777777"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14:paraId="77A6C902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</w:t>
            </w:r>
            <w:proofErr w:type="gramStart"/>
            <w:r w:rsidRPr="0061393C">
              <w:t>hast.</w:t>
            </w:r>
            <w:r w:rsidR="000B2B04" w:rsidRPr="0061393C">
              <w:t>.</w:t>
            </w:r>
            <w:proofErr w:type="gramEnd"/>
          </w:p>
        </w:tc>
      </w:tr>
      <w:tr w:rsidR="000B2B04" w:rsidRPr="00BC7067" w14:paraId="4441FB83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D14C" w14:textId="7EA37707" w:rsidR="000B2B04" w:rsidRDefault="00BC7067" w:rsidP="0035360B">
            <w:pPr>
              <w:rPr>
                <w:lang w:val="en-US"/>
              </w:rPr>
            </w:pPr>
            <w:r w:rsidRPr="00BC7067">
              <w:rPr>
                <w:lang w:val="en-US"/>
              </w:rPr>
              <w:t xml:space="preserve">React components exercise </w:t>
            </w:r>
            <w:proofErr w:type="spellStart"/>
            <w:r>
              <w:rPr>
                <w:lang w:val="en-US"/>
              </w:rPr>
              <w:t>zb</w:t>
            </w:r>
            <w:proofErr w:type="spellEnd"/>
            <w:r w:rsidRPr="00BC7067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</w:p>
          <w:p w14:paraId="3B60308E" w14:textId="60CD1C91" w:rsidR="00BC7067" w:rsidRPr="00BC7067" w:rsidRDefault="00BC7067" w:rsidP="003536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Anfang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fallstudie</w:t>
            </w:r>
            <w:proofErr w:type="spellEnd"/>
          </w:p>
          <w:p w14:paraId="35AC3C82" w14:textId="77777777" w:rsidR="000B2B04" w:rsidRPr="00BC7067" w:rsidRDefault="000B2B04" w:rsidP="0035360B">
            <w:pPr>
              <w:rPr>
                <w:lang w:val="en-US"/>
              </w:rPr>
            </w:pPr>
          </w:p>
          <w:p w14:paraId="2B9A1049" w14:textId="77777777" w:rsidR="000B2B04" w:rsidRPr="00BC7067" w:rsidRDefault="000B2B04" w:rsidP="0035360B">
            <w:pPr>
              <w:rPr>
                <w:lang w:val="en-US"/>
              </w:rPr>
            </w:pPr>
          </w:p>
          <w:p w14:paraId="506F77D1" w14:textId="77777777" w:rsidR="004640E7" w:rsidRPr="00BC7067" w:rsidRDefault="004640E7" w:rsidP="0035360B">
            <w:pPr>
              <w:rPr>
                <w:lang w:val="en-US"/>
              </w:rPr>
            </w:pPr>
          </w:p>
          <w:p w14:paraId="5F5468B6" w14:textId="77777777" w:rsidR="000B2B04" w:rsidRPr="00BC7067" w:rsidRDefault="000B2B04" w:rsidP="0035360B">
            <w:pPr>
              <w:rPr>
                <w:lang w:val="en-US"/>
              </w:rPr>
            </w:pPr>
          </w:p>
        </w:tc>
      </w:tr>
      <w:tr w:rsidR="000B2B04" w:rsidRPr="00BC7067" w14:paraId="5C6882B3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325AB1EC" w14:textId="77777777" w:rsidR="000B2B04" w:rsidRPr="00BC7067" w:rsidRDefault="000B2B04" w:rsidP="0035360B">
            <w:pPr>
              <w:rPr>
                <w:lang w:val="en-US"/>
              </w:rPr>
            </w:pPr>
          </w:p>
        </w:tc>
      </w:tr>
      <w:tr w:rsidR="000B2B04" w14:paraId="227FD567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306AF04F" w14:textId="77777777"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14:paraId="1191D407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36F86092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A77D" w14:textId="16C95274" w:rsidR="000B2B04" w:rsidRDefault="00BC7067" w:rsidP="0035360B"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andindung</w:t>
            </w:r>
            <w:proofErr w:type="spellEnd"/>
            <w:r>
              <w:t xml:space="preserve"> und nutzen</w:t>
            </w:r>
          </w:p>
          <w:p w14:paraId="08681C70" w14:textId="77777777" w:rsidR="000B2B04" w:rsidRDefault="000B2B04" w:rsidP="0035360B"/>
          <w:p w14:paraId="1D17A6BE" w14:textId="77777777" w:rsidR="004640E7" w:rsidRDefault="004640E7" w:rsidP="0035360B"/>
          <w:p w14:paraId="2F648763" w14:textId="77777777" w:rsidR="000B2B04" w:rsidRDefault="000B2B04" w:rsidP="0035360B"/>
          <w:p w14:paraId="3EAABBEE" w14:textId="77777777" w:rsidR="000B2B04" w:rsidRDefault="000B2B04" w:rsidP="0035360B"/>
        </w:tc>
      </w:tr>
    </w:tbl>
    <w:p w14:paraId="719D82F9" w14:textId="77777777" w:rsidR="000B2B04" w:rsidRPr="0061393C" w:rsidRDefault="000B2B04" w:rsidP="000B2B04"/>
    <w:p w14:paraId="42B684AA" w14:textId="01F232E2" w:rsidR="000B2B04" w:rsidRDefault="000B2B04" w:rsidP="000B2B04">
      <w:pPr>
        <w:pStyle w:val="berschrift2"/>
      </w:pPr>
      <w:r>
        <w:t>3.</w:t>
      </w:r>
      <w:r w:rsidRPr="008F6D25">
        <w:t xml:space="preserve"> Tag: </w:t>
      </w:r>
      <w:r w:rsidR="00BC7067">
        <w:t>19.04.2023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5BCA52B8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6F0C517C" w14:textId="77777777"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14:paraId="469EF92F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</w:t>
            </w:r>
            <w:proofErr w:type="gramStart"/>
            <w:r w:rsidRPr="0061393C">
              <w:t>hast.</w:t>
            </w:r>
            <w:r w:rsidR="000B2B04" w:rsidRPr="0061393C">
              <w:t>.</w:t>
            </w:r>
            <w:proofErr w:type="gramEnd"/>
          </w:p>
        </w:tc>
      </w:tr>
      <w:tr w:rsidR="000B2B04" w14:paraId="15BA317A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3219" w14:textId="5606C961" w:rsidR="000B2B04" w:rsidRDefault="00BC7067" w:rsidP="0035360B">
            <w:r>
              <w:t xml:space="preserve">Fallstudie 2 und </w:t>
            </w:r>
            <w:proofErr w:type="spellStart"/>
            <w:r>
              <w:t>anfang</w:t>
            </w:r>
            <w:proofErr w:type="spellEnd"/>
            <w:r>
              <w:t xml:space="preserve"> mit </w:t>
            </w:r>
            <w:proofErr w:type="spellStart"/>
            <w:r>
              <w:t>fallstudie</w:t>
            </w:r>
            <w:proofErr w:type="spellEnd"/>
            <w:r>
              <w:t xml:space="preserve"> 3</w:t>
            </w:r>
          </w:p>
          <w:p w14:paraId="0E9FB9C8" w14:textId="77777777" w:rsidR="004640E7" w:rsidRDefault="004640E7" w:rsidP="0035360B"/>
          <w:p w14:paraId="20A6F930" w14:textId="77777777" w:rsidR="004640E7" w:rsidRDefault="004640E7" w:rsidP="0035360B"/>
          <w:p w14:paraId="40B25D83" w14:textId="77777777" w:rsidR="000B2B04" w:rsidRDefault="000B2B04" w:rsidP="0035360B"/>
        </w:tc>
      </w:tr>
      <w:tr w:rsidR="000B2B04" w14:paraId="2214D6E8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2308C25B" w14:textId="77777777" w:rsidR="000B2B04" w:rsidRDefault="000B2B04" w:rsidP="0035360B"/>
        </w:tc>
      </w:tr>
      <w:tr w:rsidR="000B2B04" w14:paraId="28C1F783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14853E74" w14:textId="77777777"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14:paraId="56B99625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73B763FA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82C1" w14:textId="7EDDDBAB" w:rsidR="004640E7" w:rsidRDefault="00BC7067" w:rsidP="0035360B">
            <w:r>
              <w:t xml:space="preserve">JWT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  <w:r>
              <w:t xml:space="preserve"> + </w:t>
            </w:r>
            <w:proofErr w:type="spellStart"/>
            <w:r>
              <w:t>login</w:t>
            </w:r>
            <w:proofErr w:type="spellEnd"/>
          </w:p>
          <w:p w14:paraId="20411BFF" w14:textId="43BDF42D" w:rsidR="00BC7067" w:rsidRDefault="00BC7067" w:rsidP="0035360B">
            <w:proofErr w:type="spellStart"/>
            <w:r>
              <w:t>Testing</w:t>
            </w:r>
            <w:proofErr w:type="spellEnd"/>
            <w:r>
              <w:t xml:space="preserve"> wie es geht</w:t>
            </w:r>
          </w:p>
          <w:p w14:paraId="0CEB90B8" w14:textId="77777777" w:rsidR="00BC7067" w:rsidRDefault="00BC7067" w:rsidP="0035360B"/>
          <w:p w14:paraId="33B3FA1C" w14:textId="77777777" w:rsidR="000B2B04" w:rsidRDefault="000B2B04" w:rsidP="0035360B"/>
          <w:p w14:paraId="1A8ECF67" w14:textId="77777777" w:rsidR="000B2B04" w:rsidRDefault="000B2B04" w:rsidP="0035360B"/>
        </w:tc>
      </w:tr>
    </w:tbl>
    <w:p w14:paraId="5D836B8C" w14:textId="77777777" w:rsidR="000B2B04" w:rsidRPr="0061393C" w:rsidRDefault="000B2B04" w:rsidP="000B2B04"/>
    <w:p w14:paraId="15C1D246" w14:textId="60B2D613" w:rsidR="000B2B04" w:rsidRDefault="000B2B04" w:rsidP="000B2B04">
      <w:pPr>
        <w:pStyle w:val="berschrift2"/>
      </w:pPr>
      <w:r>
        <w:t>4.</w:t>
      </w:r>
      <w:r w:rsidRPr="008F6D25">
        <w:t xml:space="preserve"> </w:t>
      </w:r>
      <w:r w:rsidR="00BC7067">
        <w:t>19.04.2023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598268D3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47AC76EF" w14:textId="77777777"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14:paraId="3E5B8ECF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14:paraId="5508717F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678C" w14:textId="34B8FA51" w:rsidR="000B2B04" w:rsidRDefault="00BC7067" w:rsidP="0035360B">
            <w:r>
              <w:t xml:space="preserve">Fallstudie 3 fertig machen + </w:t>
            </w:r>
            <w:proofErr w:type="spellStart"/>
            <w:r>
              <w:t>bugs</w:t>
            </w:r>
            <w:proofErr w:type="spellEnd"/>
            <w:r>
              <w:t xml:space="preserve"> fixen + </w:t>
            </w:r>
            <w:proofErr w:type="spellStart"/>
            <w:r>
              <w:t>css</w:t>
            </w:r>
            <w:proofErr w:type="spellEnd"/>
          </w:p>
          <w:p w14:paraId="56D043E5" w14:textId="77777777" w:rsidR="004640E7" w:rsidRDefault="004640E7" w:rsidP="0035360B"/>
          <w:p w14:paraId="0EC98076" w14:textId="77777777" w:rsidR="004640E7" w:rsidRDefault="004640E7" w:rsidP="0035360B"/>
          <w:p w14:paraId="6351E14B" w14:textId="77777777" w:rsidR="000B2B04" w:rsidRDefault="000B2B04" w:rsidP="0035360B"/>
          <w:p w14:paraId="573CDD73" w14:textId="77777777" w:rsidR="000B2B04" w:rsidRDefault="000B2B04" w:rsidP="0035360B"/>
        </w:tc>
      </w:tr>
      <w:tr w:rsidR="000B2B04" w14:paraId="0273B961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3FF7047B" w14:textId="77777777" w:rsidR="000B2B04" w:rsidRDefault="000B2B04" w:rsidP="0035360B"/>
        </w:tc>
      </w:tr>
      <w:tr w:rsidR="000B2B04" w14:paraId="6DA588B4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2C9B77C9" w14:textId="77777777"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14:paraId="634F20AD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7D82C32E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44E6" w14:textId="575FE21B" w:rsidR="000B2B04" w:rsidRDefault="00BC7067" w:rsidP="0035360B">
            <w:r>
              <w:t xml:space="preserve">Wie man </w:t>
            </w:r>
            <w:proofErr w:type="spellStart"/>
            <w:r>
              <w:t>tests</w:t>
            </w:r>
            <w:proofErr w:type="spellEnd"/>
            <w:r>
              <w:t xml:space="preserve"> richtig macht</w:t>
            </w:r>
          </w:p>
          <w:p w14:paraId="27B1E76D" w14:textId="77777777" w:rsidR="000B2B04" w:rsidRDefault="000B2B04" w:rsidP="0035360B"/>
          <w:p w14:paraId="6F07F918" w14:textId="77777777" w:rsidR="000B2B04" w:rsidRDefault="000B2B04" w:rsidP="0035360B"/>
          <w:p w14:paraId="1FEBFCEA" w14:textId="77777777" w:rsidR="004640E7" w:rsidRDefault="004640E7" w:rsidP="0035360B"/>
          <w:p w14:paraId="3B5265C4" w14:textId="77777777" w:rsidR="004640E7" w:rsidRDefault="004640E7" w:rsidP="0035360B"/>
          <w:p w14:paraId="6316D1FD" w14:textId="77777777" w:rsidR="000B2B04" w:rsidRDefault="000B2B04" w:rsidP="0035360B"/>
        </w:tc>
      </w:tr>
    </w:tbl>
    <w:p w14:paraId="1C86A79C" w14:textId="77777777" w:rsidR="000B2B04" w:rsidRPr="0061393C" w:rsidRDefault="000B2B04" w:rsidP="000B2B04"/>
    <w:p w14:paraId="74D8D4B9" w14:textId="77777777" w:rsidR="004640E7" w:rsidRDefault="004640E7">
      <w:pPr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14:paraId="3D65C13B" w14:textId="77777777" w:rsidR="000B2B04" w:rsidRDefault="000B2B04" w:rsidP="000B2B04">
      <w:pPr>
        <w:pStyle w:val="berschrift2"/>
      </w:pPr>
      <w:r>
        <w:lastRenderedPageBreak/>
        <w:t>5.</w:t>
      </w:r>
      <w:r w:rsidRPr="008F6D25">
        <w:t xml:space="preserve"> Tag: </w:t>
      </w:r>
      <w:proofErr w:type="spellStart"/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  <w:proofErr w:type="spell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136FC4C7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03B2D060" w14:textId="77777777"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14:paraId="7DF0A17A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14:paraId="12148E1B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B8B8" w14:textId="77777777" w:rsidR="000B2B04" w:rsidRDefault="000B2B04" w:rsidP="0035360B"/>
          <w:p w14:paraId="4BA74E0C" w14:textId="77777777" w:rsidR="000B2B04" w:rsidRDefault="000B2B04" w:rsidP="0035360B"/>
          <w:p w14:paraId="6C6A0F14" w14:textId="77777777" w:rsidR="004640E7" w:rsidRDefault="004640E7" w:rsidP="0035360B"/>
          <w:p w14:paraId="3BD1619C" w14:textId="77777777" w:rsidR="00607D82" w:rsidRDefault="00607D82" w:rsidP="0035360B"/>
          <w:p w14:paraId="6A9A7483" w14:textId="77777777" w:rsidR="004640E7" w:rsidRDefault="004640E7" w:rsidP="0035360B"/>
          <w:p w14:paraId="4274B36F" w14:textId="77777777" w:rsidR="000B2B04" w:rsidRDefault="000B2B04" w:rsidP="0035360B"/>
        </w:tc>
      </w:tr>
      <w:tr w:rsidR="000B2B04" w14:paraId="3F43EEE3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399C610C" w14:textId="77777777" w:rsidR="000B2B04" w:rsidRDefault="000B2B04" w:rsidP="0035360B"/>
        </w:tc>
      </w:tr>
      <w:tr w:rsidR="000B2B04" w14:paraId="458A633A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2C305907" w14:textId="77777777"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14:paraId="55D41DDC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7EBA0095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8DE5" w14:textId="77777777" w:rsidR="000B2B04" w:rsidRDefault="000B2B04" w:rsidP="0035360B"/>
          <w:p w14:paraId="480984A0" w14:textId="77777777" w:rsidR="000B2B04" w:rsidRDefault="000B2B04" w:rsidP="0035360B"/>
          <w:p w14:paraId="3031C053" w14:textId="77777777" w:rsidR="000B2B04" w:rsidRDefault="000B2B04" w:rsidP="0035360B"/>
          <w:p w14:paraId="7FABED97" w14:textId="77777777" w:rsidR="004640E7" w:rsidRDefault="004640E7" w:rsidP="0035360B"/>
          <w:p w14:paraId="01C6B7F7" w14:textId="77777777" w:rsidR="004640E7" w:rsidRDefault="004640E7" w:rsidP="0035360B"/>
          <w:p w14:paraId="3F8C26D1" w14:textId="77777777" w:rsidR="000B2B04" w:rsidRDefault="000B2B04" w:rsidP="0035360B"/>
        </w:tc>
      </w:tr>
    </w:tbl>
    <w:p w14:paraId="40B5511C" w14:textId="77777777" w:rsidR="000B2B04" w:rsidRPr="0061393C" w:rsidRDefault="000B2B04" w:rsidP="0061393C"/>
    <w:p w14:paraId="06F5781E" w14:textId="77777777" w:rsidR="009A1B2C" w:rsidRDefault="009A1B2C" w:rsidP="0061393C">
      <w:pPr>
        <w:pStyle w:val="berschrift2"/>
      </w:pPr>
      <w:r>
        <w:t xml:space="preserve">Reflexion </w:t>
      </w:r>
      <w:r w:rsidR="0061393C">
        <w:t>- Handlungskompetenzen</w:t>
      </w:r>
    </w:p>
    <w:p w14:paraId="120DBB51" w14:textId="77777777" w:rsidR="009A1B2C" w:rsidRDefault="00F8653F" w:rsidP="009A1B2C">
      <w:r>
        <w:t>Die Fragen sind</w:t>
      </w:r>
      <w:r w:rsidR="0061393C">
        <w:t xml:space="preserve"> in Be</w:t>
      </w:r>
      <w:r>
        <w:t>zug auf die Modulidentifikation zu beantworten.</w:t>
      </w:r>
    </w:p>
    <w:p w14:paraId="33D7D08B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Was habe ich gelernt?</w:t>
      </w:r>
    </w:p>
    <w:p w14:paraId="79682E39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Welche Situati</w:t>
      </w:r>
      <w:r w:rsidR="002D35BE">
        <w:t>onen/Aufgaben kann ich mit dem G</w:t>
      </w:r>
      <w:r>
        <w:t>elernten meiste</w:t>
      </w:r>
      <w:r w:rsidR="002D35BE">
        <w:t>r</w:t>
      </w:r>
      <w:r>
        <w:t>n?</w:t>
      </w:r>
    </w:p>
    <w:p w14:paraId="2CC236B8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sicher, was kann ich gut?</w:t>
      </w:r>
    </w:p>
    <w:p w14:paraId="31BA0DFB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unsicher, was kann ich nicht so gut?</w:t>
      </w:r>
    </w:p>
    <w:p w14:paraId="49B7278E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liegen besondere Stolpersteine verborgen?</w:t>
      </w:r>
    </w:p>
    <w:p w14:paraId="12755678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Was sind </w:t>
      </w:r>
      <w:r w:rsidR="002D35BE">
        <w:t xml:space="preserve">die </w:t>
      </w:r>
      <w:r>
        <w:t>Folgen bei Fehlern und Ungenauigkeiten?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14:paraId="16E3B15F" w14:textId="77777777" w:rsidTr="000B2B0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F1F1" w14:textId="77777777" w:rsidR="000B2B04" w:rsidRPr="00607D82" w:rsidRDefault="000B2B04" w:rsidP="00607D82"/>
          <w:p w14:paraId="4C8874CE" w14:textId="77777777" w:rsidR="000B2B04" w:rsidRPr="00607D82" w:rsidRDefault="000B2B04" w:rsidP="00607D82"/>
          <w:p w14:paraId="29F5DCE7" w14:textId="77777777" w:rsidR="004640E7" w:rsidRPr="00607D82" w:rsidRDefault="004640E7" w:rsidP="00607D82"/>
          <w:p w14:paraId="58284A21" w14:textId="77777777" w:rsidR="004640E7" w:rsidRPr="00607D82" w:rsidRDefault="004640E7" w:rsidP="00607D82"/>
          <w:p w14:paraId="1CB0C761" w14:textId="77777777" w:rsidR="004640E7" w:rsidRPr="00607D82" w:rsidRDefault="004640E7" w:rsidP="00607D82"/>
          <w:p w14:paraId="44DDA396" w14:textId="77777777" w:rsidR="004640E7" w:rsidRPr="00607D82" w:rsidRDefault="004640E7" w:rsidP="00607D82"/>
          <w:p w14:paraId="05D9990C" w14:textId="77777777" w:rsidR="004640E7" w:rsidRPr="00607D82" w:rsidRDefault="004640E7" w:rsidP="00607D82"/>
          <w:p w14:paraId="07D115E3" w14:textId="77777777" w:rsidR="004640E7" w:rsidRPr="00607D82" w:rsidRDefault="004640E7" w:rsidP="00607D82"/>
          <w:p w14:paraId="7B41659A" w14:textId="77777777" w:rsidR="000B2B04" w:rsidRDefault="000B2B04" w:rsidP="000B2B04">
            <w:pPr>
              <w:spacing w:after="160" w:line="259" w:lineRule="auto"/>
            </w:pPr>
          </w:p>
        </w:tc>
      </w:tr>
    </w:tbl>
    <w:p w14:paraId="381836B2" w14:textId="77777777" w:rsidR="000B2B04" w:rsidRDefault="000B2B04" w:rsidP="000B2B04">
      <w:pPr>
        <w:spacing w:after="160" w:line="259" w:lineRule="auto"/>
      </w:pPr>
    </w:p>
    <w:p w14:paraId="13F71273" w14:textId="77777777" w:rsidR="00607D82" w:rsidRDefault="00607D8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14:paraId="088B79B5" w14:textId="77777777" w:rsidR="0061393C" w:rsidRDefault="0061393C" w:rsidP="0061393C">
      <w:pPr>
        <w:pStyle w:val="berschrift2"/>
      </w:pPr>
      <w:r>
        <w:lastRenderedPageBreak/>
        <w:t>Reflexion – Praxisbezug</w:t>
      </w:r>
    </w:p>
    <w:p w14:paraId="69C8C382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kann ich das </w:t>
      </w:r>
      <w:r w:rsidR="002D35BE">
        <w:t>G</w:t>
      </w:r>
      <w:r>
        <w:t>elernte in meinem Betrieb umsetzen?</w:t>
      </w:r>
    </w:p>
    <w:p w14:paraId="56013940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liegen Unterschiede </w:t>
      </w:r>
      <w:r w:rsidR="000A702F">
        <w:t>vom</w:t>
      </w:r>
      <w:r>
        <w:t xml:space="preserve"> Gelernten </w:t>
      </w:r>
      <w:r w:rsidR="000A702F">
        <w:t xml:space="preserve">im </w:t>
      </w:r>
      <w:proofErr w:type="spellStart"/>
      <w:r>
        <w:t>üK</w:t>
      </w:r>
      <w:proofErr w:type="spellEnd"/>
      <w:r>
        <w:t xml:space="preserve"> </w:t>
      </w:r>
      <w:r w:rsidR="000A702F">
        <w:t>zur</w:t>
      </w:r>
      <w:r>
        <w:t xml:space="preserve"> Umsetzung </w:t>
      </w:r>
      <w:r w:rsidR="000A702F">
        <w:t xml:space="preserve">im </w:t>
      </w:r>
      <w:r>
        <w:t>Betrieb?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14:paraId="7CF3A0E9" w14:textId="77777777" w:rsidTr="000B2B04">
        <w:tc>
          <w:tcPr>
            <w:tcW w:w="9062" w:type="dxa"/>
          </w:tcPr>
          <w:p w14:paraId="07FE4317" w14:textId="77777777" w:rsidR="000B2B04" w:rsidRPr="00607D82" w:rsidRDefault="000B2B04" w:rsidP="00607D82"/>
          <w:p w14:paraId="40607FFA" w14:textId="77777777" w:rsidR="004640E7" w:rsidRPr="00607D82" w:rsidRDefault="004640E7" w:rsidP="00607D82"/>
          <w:p w14:paraId="511A839E" w14:textId="77777777" w:rsidR="004640E7" w:rsidRPr="00607D82" w:rsidRDefault="004640E7" w:rsidP="00607D82"/>
          <w:p w14:paraId="01383086" w14:textId="77777777" w:rsidR="004640E7" w:rsidRPr="00607D82" w:rsidRDefault="004640E7" w:rsidP="00607D82"/>
          <w:p w14:paraId="63AA3C46" w14:textId="77777777" w:rsidR="004640E7" w:rsidRPr="00607D82" w:rsidRDefault="004640E7" w:rsidP="00607D82"/>
          <w:p w14:paraId="14D74118" w14:textId="77777777" w:rsidR="004640E7" w:rsidRPr="00607D82" w:rsidRDefault="004640E7" w:rsidP="00607D82"/>
          <w:p w14:paraId="20E8F7BC" w14:textId="77777777" w:rsidR="004640E7" w:rsidRPr="00607D82" w:rsidRDefault="004640E7" w:rsidP="00607D82"/>
          <w:p w14:paraId="24749BC0" w14:textId="77777777" w:rsidR="000B2B04" w:rsidRPr="00607D82" w:rsidRDefault="000B2B04" w:rsidP="00607D82"/>
          <w:p w14:paraId="2887CDEC" w14:textId="77777777" w:rsidR="000B2B04" w:rsidRDefault="000B2B04" w:rsidP="000B2B04">
            <w:pPr>
              <w:spacing w:after="160" w:line="259" w:lineRule="auto"/>
            </w:pPr>
          </w:p>
        </w:tc>
      </w:tr>
    </w:tbl>
    <w:p w14:paraId="2971041B" w14:textId="77777777" w:rsidR="000B2B04" w:rsidRDefault="000B2B04" w:rsidP="000B2B04">
      <w:pPr>
        <w:spacing w:after="160" w:line="259" w:lineRule="auto"/>
      </w:pPr>
    </w:p>
    <w:sectPr w:rsidR="000B2B04" w:rsidSect="00607D82">
      <w:headerReference w:type="default" r:id="rId11"/>
      <w:footerReference w:type="default" r:id="rId12"/>
      <w:headerReference w:type="first" r:id="rId13"/>
      <w:pgSz w:w="11906" w:h="16838" w:code="9"/>
      <w:pgMar w:top="2693" w:right="1418" w:bottom="1843" w:left="1418" w:header="703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ADB0" w14:textId="77777777" w:rsidR="00BC7067" w:rsidRDefault="00BC7067" w:rsidP="00D80DC6">
      <w:r>
        <w:separator/>
      </w:r>
    </w:p>
  </w:endnote>
  <w:endnote w:type="continuationSeparator" w:id="0">
    <w:p w14:paraId="67A0FD48" w14:textId="77777777" w:rsidR="00BC7067" w:rsidRDefault="00BC7067" w:rsidP="00D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322A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ICT-Berufsbildung Bern, Kurssekretariat</w:t>
    </w:r>
  </w:p>
  <w:p w14:paraId="04EB619C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c/o ICT Berufsbildungscenter AG</w:t>
    </w:r>
  </w:p>
  <w:p w14:paraId="550C43CF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Bahnhöheweg 70, CH-3018 Bern</w:t>
    </w:r>
  </w:p>
  <w:p w14:paraId="5292477F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Telefon +41 31 998 99 80</w:t>
    </w:r>
  </w:p>
  <w:p w14:paraId="50CDB12C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uek@ict-berufsbildung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  <w:p w14:paraId="7E12BD3F" w14:textId="77777777" w:rsidR="00CC0608" w:rsidRPr="00607D82" w:rsidRDefault="000702AD" w:rsidP="00062CE8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www.ict-berufsbildung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4437" w14:textId="77777777" w:rsidR="00BC7067" w:rsidRDefault="00BC7067" w:rsidP="00D80DC6">
      <w:r>
        <w:separator/>
      </w:r>
    </w:p>
  </w:footnote>
  <w:footnote w:type="continuationSeparator" w:id="0">
    <w:p w14:paraId="5829317B" w14:textId="77777777" w:rsidR="00BC7067" w:rsidRDefault="00BC7067" w:rsidP="00D8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7BA4" w14:textId="77777777" w:rsidR="00581578" w:rsidRPr="00E2207B" w:rsidRDefault="00581578" w:rsidP="00581578">
    <w:pPr>
      <w:jc w:val="right"/>
    </w:pPr>
    <w:r w:rsidRPr="00F8653F">
      <w:rPr>
        <w:noProof/>
        <w:lang w:eastAsia="de-CH"/>
      </w:rPr>
      <w:drawing>
        <wp:inline distT="0" distB="0" distL="0" distR="0" wp14:anchorId="322C6583" wp14:editId="6C3F2EF9">
          <wp:extent cx="1046521" cy="972000"/>
          <wp:effectExtent l="0" t="0" r="127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77EA" w14:textId="77777777" w:rsidR="00A06119" w:rsidRDefault="00A06119">
    <w:pPr>
      <w:pStyle w:val="Kopfzeile"/>
    </w:pPr>
    <w:r>
      <w:rPr>
        <w:noProof/>
        <w:lang w:eastAsia="de-CH"/>
      </w:rPr>
      <w:drawing>
        <wp:inline distT="0" distB="0" distL="0" distR="0" wp14:anchorId="4EFA053C" wp14:editId="68A7B585">
          <wp:extent cx="1046521" cy="972000"/>
          <wp:effectExtent l="0" t="0" r="127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A8C"/>
    <w:multiLevelType w:val="hybridMultilevel"/>
    <w:tmpl w:val="0FDCA8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E53"/>
    <w:multiLevelType w:val="hybridMultilevel"/>
    <w:tmpl w:val="D3306A44"/>
    <w:lvl w:ilvl="0" w:tplc="6192A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1B5"/>
    <w:multiLevelType w:val="hybridMultilevel"/>
    <w:tmpl w:val="EDA80864"/>
    <w:lvl w:ilvl="0" w:tplc="0584E53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1351"/>
    <w:multiLevelType w:val="hybridMultilevel"/>
    <w:tmpl w:val="1EC02E3A"/>
    <w:lvl w:ilvl="0" w:tplc="CC0C7C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E4448"/>
    <w:multiLevelType w:val="hybridMultilevel"/>
    <w:tmpl w:val="90D8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B33A2"/>
    <w:multiLevelType w:val="hybridMultilevel"/>
    <w:tmpl w:val="2996EB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6E353A"/>
    <w:multiLevelType w:val="hybridMultilevel"/>
    <w:tmpl w:val="71E847B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24D21"/>
    <w:multiLevelType w:val="hybridMultilevel"/>
    <w:tmpl w:val="3282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E600F"/>
    <w:multiLevelType w:val="hybridMultilevel"/>
    <w:tmpl w:val="C136BC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211BB"/>
    <w:multiLevelType w:val="hybridMultilevel"/>
    <w:tmpl w:val="A6FCC3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B2E77"/>
    <w:multiLevelType w:val="hybridMultilevel"/>
    <w:tmpl w:val="80A4B8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041A"/>
    <w:multiLevelType w:val="hybridMultilevel"/>
    <w:tmpl w:val="F9E0A60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17C4"/>
    <w:multiLevelType w:val="hybridMultilevel"/>
    <w:tmpl w:val="BBECDA3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426705">
    <w:abstractNumId w:val="6"/>
  </w:num>
  <w:num w:numId="2" w16cid:durableId="337734729">
    <w:abstractNumId w:val="3"/>
  </w:num>
  <w:num w:numId="3" w16cid:durableId="1560507871">
    <w:abstractNumId w:val="0"/>
  </w:num>
  <w:num w:numId="4" w16cid:durableId="24260279">
    <w:abstractNumId w:val="10"/>
  </w:num>
  <w:num w:numId="5" w16cid:durableId="1283072272">
    <w:abstractNumId w:val="11"/>
  </w:num>
  <w:num w:numId="6" w16cid:durableId="1675452734">
    <w:abstractNumId w:val="2"/>
  </w:num>
  <w:num w:numId="7" w16cid:durableId="1416243060">
    <w:abstractNumId w:val="12"/>
  </w:num>
  <w:num w:numId="8" w16cid:durableId="1304502404">
    <w:abstractNumId w:val="1"/>
  </w:num>
  <w:num w:numId="9" w16cid:durableId="1136409250">
    <w:abstractNumId w:val="7"/>
  </w:num>
  <w:num w:numId="10" w16cid:durableId="1604341978">
    <w:abstractNumId w:val="4"/>
  </w:num>
  <w:num w:numId="11" w16cid:durableId="1221987220">
    <w:abstractNumId w:val="9"/>
  </w:num>
  <w:num w:numId="12" w16cid:durableId="1150094787">
    <w:abstractNumId w:val="5"/>
  </w:num>
  <w:num w:numId="13" w16cid:durableId="8223596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67"/>
    <w:rsid w:val="00006FA8"/>
    <w:rsid w:val="00062CE8"/>
    <w:rsid w:val="000702AD"/>
    <w:rsid w:val="00081D48"/>
    <w:rsid w:val="000A702F"/>
    <w:rsid w:val="000B2B04"/>
    <w:rsid w:val="000D63EF"/>
    <w:rsid w:val="000E2121"/>
    <w:rsid w:val="00103715"/>
    <w:rsid w:val="0012138C"/>
    <w:rsid w:val="001756C4"/>
    <w:rsid w:val="00262A04"/>
    <w:rsid w:val="00294FFB"/>
    <w:rsid w:val="002A5353"/>
    <w:rsid w:val="002D35BE"/>
    <w:rsid w:val="003D3D4F"/>
    <w:rsid w:val="004358E8"/>
    <w:rsid w:val="004640E7"/>
    <w:rsid w:val="004C50FC"/>
    <w:rsid w:val="00541398"/>
    <w:rsid w:val="005463B3"/>
    <w:rsid w:val="00581578"/>
    <w:rsid w:val="005847DF"/>
    <w:rsid w:val="005B521D"/>
    <w:rsid w:val="005E35EB"/>
    <w:rsid w:val="00607D82"/>
    <w:rsid w:val="0061393C"/>
    <w:rsid w:val="00641F4A"/>
    <w:rsid w:val="00685218"/>
    <w:rsid w:val="007426E7"/>
    <w:rsid w:val="00783FA5"/>
    <w:rsid w:val="00801C92"/>
    <w:rsid w:val="00887BB3"/>
    <w:rsid w:val="00906A8C"/>
    <w:rsid w:val="00940651"/>
    <w:rsid w:val="009A1B2C"/>
    <w:rsid w:val="009A2FD7"/>
    <w:rsid w:val="009B1EB0"/>
    <w:rsid w:val="00A04B3B"/>
    <w:rsid w:val="00A06119"/>
    <w:rsid w:val="00A25148"/>
    <w:rsid w:val="00A3394E"/>
    <w:rsid w:val="00A50494"/>
    <w:rsid w:val="00B11B4B"/>
    <w:rsid w:val="00B31A2C"/>
    <w:rsid w:val="00B37FBC"/>
    <w:rsid w:val="00BB0EE1"/>
    <w:rsid w:val="00BC4CD0"/>
    <w:rsid w:val="00BC7067"/>
    <w:rsid w:val="00C336B2"/>
    <w:rsid w:val="00C66630"/>
    <w:rsid w:val="00CA3356"/>
    <w:rsid w:val="00CC0608"/>
    <w:rsid w:val="00D13329"/>
    <w:rsid w:val="00D218AF"/>
    <w:rsid w:val="00D43A2C"/>
    <w:rsid w:val="00D80DC6"/>
    <w:rsid w:val="00D83C9F"/>
    <w:rsid w:val="00DA7468"/>
    <w:rsid w:val="00E43DFD"/>
    <w:rsid w:val="00E70757"/>
    <w:rsid w:val="00F3183B"/>
    <w:rsid w:val="00F8653F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E47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D82"/>
    <w:pPr>
      <w:spacing w:after="0" w:line="240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3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3B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63B3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63B3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3B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5463B3"/>
    <w:rPr>
      <w:i/>
      <w:iCs/>
    </w:rPr>
  </w:style>
  <w:style w:type="character" w:styleId="Fett">
    <w:name w:val="Strong"/>
    <w:basedOn w:val="Absatz-Standardschriftart"/>
    <w:uiPriority w:val="22"/>
    <w:qFormat/>
    <w:rsid w:val="005463B3"/>
    <w:rPr>
      <w:b/>
      <w:bCs/>
    </w:rPr>
  </w:style>
  <w:style w:type="paragraph" w:styleId="Listenabsatz">
    <w:name w:val="List Paragraph"/>
    <w:basedOn w:val="Standard"/>
    <w:uiPriority w:val="34"/>
    <w:qFormat/>
    <w:rsid w:val="00121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394E"/>
    <w:rPr>
      <w:color w:val="005DBA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394E"/>
    <w:rPr>
      <w:color w:val="6C606A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rsid w:val="00C66630"/>
    <w:pPr>
      <w:jc w:val="right"/>
    </w:pPr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66630"/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0D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DC6"/>
  </w:style>
  <w:style w:type="character" w:customStyle="1" w:styleId="berschrift2Zchn">
    <w:name w:val="Überschrift 2 Zchn"/>
    <w:basedOn w:val="Absatz-Standardschriftart"/>
    <w:link w:val="berschrift2"/>
    <w:uiPriority w:val="9"/>
    <w:rsid w:val="005463B3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3B3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63B3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63B3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63B3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63B3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63B3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63B3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63B3"/>
    <w:rPr>
      <w:b/>
      <w:bCs/>
      <w:smallCaps/>
      <w:color w:val="757575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63B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63B3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5463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63B3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63B3"/>
    <w:rPr>
      <w:i/>
      <w:iCs/>
      <w:color w:val="60606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63B3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63B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463B3"/>
    <w:rPr>
      <w:i/>
      <w:iCs/>
      <w:color w:val="60606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463B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63B3"/>
    <w:rPr>
      <w:smallCaps/>
      <w:color w:val="606060" w:themeColor="text1" w:themeTint="BF"/>
      <w:u w:val="single" w:color="959595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463B3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463B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63B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6119"/>
  </w:style>
  <w:style w:type="paragraph" w:customStyle="1" w:styleId="IPA-Tabelle">
    <w:name w:val="IPA-Tabelle"/>
    <w:basedOn w:val="Standard"/>
    <w:rsid w:val="009A1B2C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rFonts w:ascii="Arial" w:eastAsia="Times New Roman" w:hAnsi="Arial" w:cs="Times New Roman"/>
      <w:szCs w:val="24"/>
    </w:rPr>
  </w:style>
  <w:style w:type="paragraph" w:customStyle="1" w:styleId="IPA-Tabellentitel">
    <w:name w:val="IPA-Tabellentitel"/>
    <w:basedOn w:val="IPA-Tabelle"/>
    <w:next w:val="IPA-Tabelle"/>
    <w:rsid w:val="009A1B2C"/>
    <w:rPr>
      <w:b/>
      <w:bCs/>
    </w:rPr>
  </w:style>
  <w:style w:type="table" w:styleId="Tabellenraster">
    <w:name w:val="Table Grid"/>
    <w:basedOn w:val="NormaleTabelle"/>
    <w:uiPriority w:val="59"/>
    <w:rsid w:val="00B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BC4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2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itg\Desktop\t3\Vorlage_Lernjournal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bund">
  <a:themeElements>
    <a:clrScheme name="Verbun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Verbun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bun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7659F502A5C84AACBE862EE5BE983D" ma:contentTypeVersion="11" ma:contentTypeDescription="Ein neues Dokument erstellen." ma:contentTypeScope="" ma:versionID="5035075f9aa7bb373994a2d2db4aeeba">
  <xsd:schema xmlns:xsd="http://www.w3.org/2001/XMLSchema" xmlns:xs="http://www.w3.org/2001/XMLSchema" xmlns:p="http://schemas.microsoft.com/office/2006/metadata/properties" xmlns:ns3="21be4830-c3b1-4c01-b9f1-0f813d3e9081" xmlns:ns4="060bfd9a-4c0f-4409-a79b-01fa24bdedc6" targetNamespace="http://schemas.microsoft.com/office/2006/metadata/properties" ma:root="true" ma:fieldsID="ebee572150014046043ef2d2b2e0f03b" ns3:_="" ns4:_="">
    <xsd:import namespace="21be4830-c3b1-4c01-b9f1-0f813d3e9081"/>
    <xsd:import namespace="060bfd9a-4c0f-4409-a79b-01fa24bded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e4830-c3b1-4c01-b9f1-0f813d3e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bfd9a-4c0f-4409-a79b-01fa24bded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03DA1F-0FA3-4E6F-82CA-ADA2025ED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e4830-c3b1-4c01-b9f1-0f813d3e9081"/>
    <ds:schemaRef ds:uri="060bfd9a-4c0f-4409-a79b-01fa24bde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37C7DC-AFB5-4FA4-9E92-F0C415E6E7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2A8CF1-BD06-48EA-B5D8-161103AE22E1}">
  <ds:schemaRefs>
    <ds:schemaRef ds:uri="21be4830-c3b1-4c01-b9f1-0f813d3e9081"/>
    <ds:schemaRef ds:uri="http://purl.org/dc/terms/"/>
    <ds:schemaRef ds:uri="http://schemas.microsoft.com/office/infopath/2007/PartnerControls"/>
    <ds:schemaRef ds:uri="060bfd9a-4c0f-4409-a79b-01fa24bdedc6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Vorlage_Lernjournal.dotx</Template>
  <TotalTime>0</TotalTime>
  <Pages>4</Pages>
  <Words>303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Lernjournal üK</dc:title>
  <dc:subject/>
  <dc:creator/>
  <cp:lastModifiedBy/>
  <cp:revision>1</cp:revision>
  <dcterms:created xsi:type="dcterms:W3CDTF">2023-04-20T13:51:00Z</dcterms:created>
  <dcterms:modified xsi:type="dcterms:W3CDTF">2023-04-20T13:51:00Z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0x010100E57659F502A5C84AACBE862EE5BE983D</vt:lpwstr>
  </property>
</Properties>
</file>